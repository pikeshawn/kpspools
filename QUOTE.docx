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95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Layout table to enter Logo, Invoice number, Date, Expiration Date, Company Name and Slogan, Address, Phone and Fax numbers, and Email address"/>
      </w:tblPr>
      <w:tblGrid>
        <w:gridCol w:w="5813"/>
        <w:gridCol w:w="3914"/>
      </w:tblGrid>
      <w:tr w:rsidR="009C5836" w:rsidRPr="001E3C2E" w14:paraId="22094ABD" w14:textId="77777777" w:rsidTr="00FD497B">
        <w:trPr>
          <w:trHeight w:val="1271"/>
        </w:trPr>
        <w:tc>
          <w:tcPr>
            <w:tcW w:w="5814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14:paraId="6D12962D" w14:textId="04CBF3FE" w:rsidR="009C5836" w:rsidRPr="001E3C2E" w:rsidRDefault="00FD497B" w:rsidP="00761383">
            <w:r w:rsidRPr="00FD497B">
              <w:rPr>
                <w:noProof/>
              </w:rPr>
              <w:drawing>
                <wp:inline distT="0" distB="0" distL="0" distR="0" wp14:anchorId="1F5BF878" wp14:editId="0B30318A">
                  <wp:extent cx="1290917" cy="592342"/>
                  <wp:effectExtent l="0" t="0" r="508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433" cy="61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4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14:paraId="7D182325" w14:textId="77777777" w:rsidR="009C5836" w:rsidRDefault="00A67D9C" w:rsidP="00E27198">
            <w:pPr>
              <w:pStyle w:val="Heading1"/>
            </w:pPr>
            <w:sdt>
              <w:sdtPr>
                <w:alias w:val="Quote:"/>
                <w:tag w:val="Quote:"/>
                <w:id w:val="-1200705054"/>
                <w:placeholder>
                  <w:docPart w:val="B2D9E44528235745AFF459005A62A847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t>QUOTE</w:t>
                </w:r>
              </w:sdtContent>
            </w:sdt>
          </w:p>
        </w:tc>
      </w:tr>
      <w:tr w:rsidR="009C5836" w:rsidRPr="001E3C2E" w14:paraId="6FCAE505" w14:textId="77777777" w:rsidTr="00FD497B">
        <w:trPr>
          <w:trHeight w:val="1062"/>
        </w:trPr>
        <w:tc>
          <w:tcPr>
            <w:tcW w:w="5814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alias w:val="Enter your company name:"/>
              <w:tag w:val="Enter your company name:"/>
              <w:id w:val="963386319"/>
              <w:placeholder>
                <w:docPart w:val="93439E9E1EB78A47BCA81033D9965527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 w:multiLine="1"/>
            </w:sdtPr>
            <w:sdtEndPr/>
            <w:sdtContent>
              <w:p w14:paraId="5D203D7C" w14:textId="789CFBF7" w:rsidR="009C5836" w:rsidRDefault="00FD497B" w:rsidP="00FD497B">
                <w:pPr>
                  <w:pStyle w:val="Name"/>
                </w:pPr>
                <w:r>
                  <w:t>KPS Pools</w:t>
                </w:r>
              </w:p>
            </w:sdtContent>
          </w:sdt>
        </w:tc>
        <w:tc>
          <w:tcPr>
            <w:tcW w:w="391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8E3B09D" w14:textId="1934FEF3" w:rsidR="009C5836" w:rsidRPr="005A6D66" w:rsidRDefault="009C5836" w:rsidP="00FD497B">
            <w:pPr>
              <w:pStyle w:val="DateandNumber"/>
              <w:jc w:val="center"/>
            </w:pPr>
          </w:p>
          <w:p w14:paraId="11FB4676" w14:textId="7A95AB30" w:rsidR="009C5836" w:rsidRDefault="009C5836" w:rsidP="00D36630">
            <w:pPr>
              <w:pStyle w:val="DateandNumber"/>
            </w:pPr>
            <w:r w:rsidRPr="005A6D66">
              <w:t xml:space="preserve"> </w:t>
            </w:r>
          </w:p>
        </w:tc>
      </w:tr>
      <w:tr w:rsidR="003A1E70" w:rsidRPr="001E3C2E" w14:paraId="55C8390E" w14:textId="77777777" w:rsidTr="00FD497B">
        <w:trPr>
          <w:trHeight w:val="976"/>
        </w:trPr>
        <w:tc>
          <w:tcPr>
            <w:tcW w:w="5814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14:paraId="55C0EDF2" w14:textId="098A9C1C" w:rsidR="00D36630" w:rsidRDefault="00FD497B" w:rsidP="00D36630">
            <w:r>
              <w:t>705 E Oxford Dr. Tempe, AZ 85283</w:t>
            </w:r>
          </w:p>
          <w:p w14:paraId="657543F0" w14:textId="772F1065" w:rsidR="00D36630" w:rsidRDefault="00FD497B" w:rsidP="00D36630">
            <w:r>
              <w:t>480-703-4902</w:t>
            </w:r>
          </w:p>
          <w:p w14:paraId="5EBC4506" w14:textId="2D2C4BE9" w:rsidR="003A1E70" w:rsidRDefault="00FD497B" w:rsidP="00D36630">
            <w:r>
              <w:t>pike.shawn@gmail.com</w:t>
            </w:r>
          </w:p>
        </w:tc>
        <w:tc>
          <w:tcPr>
            <w:tcW w:w="3914" w:type="dxa"/>
            <w:tcBorders>
              <w:top w:val="nil"/>
              <w:bottom w:val="nil"/>
            </w:tcBorders>
            <w:tcMar>
              <w:bottom w:w="0" w:type="dxa"/>
            </w:tcMar>
          </w:tcPr>
          <w:p w14:paraId="77B0D42A" w14:textId="30A9A921" w:rsidR="003A1E70" w:rsidRDefault="00386F5F" w:rsidP="0035481F">
            <w:pPr>
              <w:pStyle w:val="ExpirationDate"/>
            </w:pPr>
            <w:r>
              <w:t xml:space="preserve"> </w:t>
            </w:r>
          </w:p>
        </w:tc>
      </w:tr>
    </w:tbl>
    <w:p w14:paraId="7D41BA34" w14:textId="77777777"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Enter To Contact Name, Company Name, Address, Phone number, and Customer ID number"/>
      </w:tblPr>
      <w:tblGrid>
        <w:gridCol w:w="449"/>
        <w:gridCol w:w="5488"/>
        <w:gridCol w:w="3999"/>
      </w:tblGrid>
      <w:tr w:rsidR="003A1E70" w:rsidRPr="001E3C2E" w14:paraId="046F4940" w14:textId="77777777" w:rsidTr="00D36630">
        <w:trPr>
          <w:trHeight w:val="1184"/>
        </w:trPr>
        <w:tc>
          <w:tcPr>
            <w:tcW w:w="450" w:type="dxa"/>
          </w:tcPr>
          <w:p w14:paraId="5D916136" w14:textId="77777777" w:rsidR="003A1E70" w:rsidRPr="001E3C2E" w:rsidRDefault="00A67D9C" w:rsidP="00703C78">
            <w:pPr>
              <w:pStyle w:val="Heading2"/>
            </w:pPr>
            <w:sdt>
              <w:sdtPr>
                <w:alias w:val="To:"/>
                <w:tag w:val="To:"/>
                <w:id w:val="-629860407"/>
                <w:placeholder>
                  <w:docPart w:val="5A2E290F7BA73F48951059D8B4B73E93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t>To</w:t>
                </w:r>
              </w:sdtContent>
            </w:sdt>
          </w:p>
        </w:tc>
        <w:tc>
          <w:tcPr>
            <w:tcW w:w="5569" w:type="dxa"/>
          </w:tcPr>
          <w:p w14:paraId="6A626DE5" w14:textId="079EB3AC" w:rsidR="003A1E70" w:rsidRPr="001E3C2E" w:rsidRDefault="00FD497B" w:rsidP="00FD497B">
            <w:r>
              <w:t xml:space="preserve">Jim </w:t>
            </w:r>
            <w:proofErr w:type="spellStart"/>
            <w:r>
              <w:t>Rast</w:t>
            </w:r>
            <w:proofErr w:type="spellEnd"/>
          </w:p>
        </w:tc>
        <w:tc>
          <w:tcPr>
            <w:tcW w:w="4061" w:type="dxa"/>
          </w:tcPr>
          <w:p w14:paraId="5D1EDF74" w14:textId="77777777" w:rsidR="003A1E70" w:rsidRPr="001E3C2E" w:rsidRDefault="003A1E70" w:rsidP="00DF7693"/>
        </w:tc>
      </w:tr>
    </w:tbl>
    <w:p w14:paraId="3C59C323" w14:textId="77777777" w:rsidR="008A3C48" w:rsidRDefault="008A3C48"/>
    <w:tbl>
      <w:tblPr>
        <w:tblW w:w="50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nter Salesperson name, Job title, Payment Terms, and Due Date in this table"/>
      </w:tblPr>
      <w:tblGrid>
        <w:gridCol w:w="2490"/>
        <w:gridCol w:w="2475"/>
        <w:gridCol w:w="2484"/>
        <w:gridCol w:w="2477"/>
      </w:tblGrid>
      <w:tr w:rsidR="00386F5F" w:rsidRPr="001E3C2E" w14:paraId="185DF3FF" w14:textId="77777777" w:rsidTr="00D36630">
        <w:trPr>
          <w:cantSplit/>
          <w:trHeight w:val="288"/>
        </w:trPr>
        <w:tc>
          <w:tcPr>
            <w:tcW w:w="2520" w:type="dxa"/>
            <w:shd w:val="clear" w:color="auto" w:fill="DBE5F1" w:themeFill="accent1" w:themeFillTint="33"/>
            <w:vAlign w:val="center"/>
          </w:tcPr>
          <w:p w14:paraId="5A9FF9F8" w14:textId="77777777" w:rsidR="00C1473F" w:rsidRPr="001E3C2E" w:rsidRDefault="00A67D9C" w:rsidP="008A3C48">
            <w:pPr>
              <w:pStyle w:val="ColumnHeadings"/>
            </w:pPr>
            <w:sdt>
              <w:sdtPr>
                <w:alias w:val="Salesperson:"/>
                <w:tag w:val="Salesperson:"/>
                <w:id w:val="-1014602394"/>
                <w:placeholder>
                  <w:docPart w:val="F6C2D59C8C6F504199F478FEAE439C07"/>
                </w:placeholder>
                <w:temporary/>
                <w:showingPlcHdr/>
                <w15:appearance w15:val="hidden"/>
              </w:sdtPr>
              <w:sdtEndPr/>
              <w:sdtContent>
                <w:r w:rsidR="00386F5F">
                  <w:t>salesperson</w:t>
                </w:r>
              </w:sdtContent>
            </w:sdt>
          </w:p>
        </w:tc>
        <w:sdt>
          <w:sdtPr>
            <w:alias w:val="Job:"/>
            <w:tag w:val="Job:"/>
            <w:id w:val="2070611643"/>
            <w:placeholder>
              <w:docPart w:val="5FE033B66251D4449D2FBD4691E478E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14:paraId="46457A48" w14:textId="77777777" w:rsidR="00C1473F" w:rsidRPr="001E3C2E" w:rsidRDefault="00386F5F" w:rsidP="00C1473F">
                <w:pPr>
                  <w:pStyle w:val="ColumnHeadings"/>
                </w:pPr>
                <w:r>
                  <w:t>job</w:t>
                </w:r>
              </w:p>
            </w:tc>
          </w:sdtContent>
        </w:sdt>
        <w:sdt>
          <w:sdtPr>
            <w:alias w:val="Payment terms:"/>
            <w:tag w:val="Payment terms:"/>
            <w:id w:val="-952712296"/>
            <w:placeholder>
              <w:docPart w:val="A4238A0074E9864EA64007AFAD69053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14:paraId="7270F82A" w14:textId="77777777" w:rsidR="00C1473F" w:rsidRPr="001E3C2E" w:rsidRDefault="00386F5F" w:rsidP="008A3C48">
                <w:pPr>
                  <w:pStyle w:val="ColumnHeadings"/>
                </w:pPr>
                <w:r>
                  <w:t>payment terms</w:t>
                </w:r>
              </w:p>
            </w:tc>
          </w:sdtContent>
        </w:sdt>
        <w:sdt>
          <w:sdtPr>
            <w:alias w:val="Due date:"/>
            <w:tag w:val="Due date:"/>
            <w:id w:val="-466052223"/>
            <w:placeholder>
              <w:docPart w:val="75E08F1F599814458837A30961DE8B7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14:paraId="72ED658E" w14:textId="77777777" w:rsidR="00C1473F" w:rsidRPr="001E3C2E" w:rsidRDefault="00386F5F" w:rsidP="008A3C48">
                <w:pPr>
                  <w:pStyle w:val="ColumnHeadings"/>
                </w:pPr>
                <w:r>
                  <w:t>due date</w:t>
                </w:r>
              </w:p>
            </w:tc>
          </w:sdtContent>
        </w:sdt>
      </w:tr>
      <w:tr w:rsidR="00C1473F" w:rsidRPr="001E3C2E" w14:paraId="3F6BBD5F" w14:textId="77777777" w:rsidTr="00D36630">
        <w:trPr>
          <w:cantSplit/>
          <w:trHeight w:val="288"/>
        </w:trPr>
        <w:tc>
          <w:tcPr>
            <w:tcW w:w="2520" w:type="dxa"/>
            <w:shd w:val="clear" w:color="auto" w:fill="auto"/>
            <w:vAlign w:val="center"/>
          </w:tcPr>
          <w:p w14:paraId="67663768" w14:textId="77777777" w:rsidR="00C1473F" w:rsidRPr="00761383" w:rsidRDefault="00C1473F" w:rsidP="00761383">
            <w:pPr>
              <w:pStyle w:val="Centered"/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57686C58" w14:textId="77777777" w:rsidR="00C1473F" w:rsidRPr="00761383" w:rsidRDefault="00C1473F" w:rsidP="00761383">
            <w:pPr>
              <w:pStyle w:val="Centered"/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5C114475" w14:textId="77777777" w:rsidR="00C1473F" w:rsidRPr="00761383" w:rsidRDefault="00A67D9C" w:rsidP="00761383">
            <w:pPr>
              <w:pStyle w:val="Centered"/>
            </w:pPr>
            <w:sdt>
              <w:sdtPr>
                <w:alias w:val="Enter due on receipt:"/>
                <w:tag w:val="Enter due on receipt:"/>
                <w:id w:val="1601063488"/>
                <w:placeholder>
                  <w:docPart w:val="0186BB5117D8584B91A03495D6CB98B6"/>
                </w:placeholder>
                <w:temporary/>
                <w:showingPlcHdr/>
                <w15:appearance w15:val="hidden"/>
              </w:sdtPr>
              <w:sdtEndPr/>
              <w:sdtContent>
                <w:r w:rsidR="0035481F" w:rsidRPr="00761383">
                  <w:t>Due on receipt</w:t>
                </w:r>
              </w:sdtContent>
            </w:sdt>
          </w:p>
        </w:tc>
        <w:tc>
          <w:tcPr>
            <w:tcW w:w="2520" w:type="dxa"/>
            <w:shd w:val="clear" w:color="auto" w:fill="auto"/>
            <w:vAlign w:val="center"/>
          </w:tcPr>
          <w:p w14:paraId="1D7C2A34" w14:textId="77777777" w:rsidR="00C1473F" w:rsidRPr="00761383" w:rsidRDefault="00C1473F" w:rsidP="00761383">
            <w:pPr>
              <w:pStyle w:val="Centered"/>
            </w:pPr>
          </w:p>
        </w:tc>
      </w:tr>
    </w:tbl>
    <w:p w14:paraId="234CACFF" w14:textId="77777777" w:rsidR="009C5836" w:rsidRPr="001E3C2E" w:rsidRDefault="009C5836" w:rsidP="00897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nter Quantity, Description, Unit Price, Discount, and Line Total in table columns, and Subtotal, Sales Tax, and Total at the end of this table"/>
      </w:tblPr>
      <w:tblGrid>
        <w:gridCol w:w="1770"/>
        <w:gridCol w:w="4686"/>
        <w:gridCol w:w="1737"/>
        <w:gridCol w:w="1733"/>
      </w:tblGrid>
      <w:tr w:rsidR="00C1473F" w:rsidRPr="001E3C2E" w14:paraId="073D2B40" w14:textId="77777777" w:rsidTr="00947797">
        <w:trPr>
          <w:cantSplit/>
          <w:trHeight w:val="288"/>
        </w:trPr>
        <w:sdt>
          <w:sdtPr>
            <w:alias w:val="Quantity:"/>
            <w:tag w:val="Quantity:"/>
            <w:id w:val="1546564511"/>
            <w:placeholder>
              <w:docPart w:val="039F0E75C92C61469ACC4B36CE988E0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70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4F95710D" w14:textId="77777777" w:rsidR="00C1473F" w:rsidRPr="001E3C2E" w:rsidRDefault="00386F5F" w:rsidP="00723603">
                <w:pPr>
                  <w:pStyle w:val="ColumnHeadings"/>
                </w:pPr>
                <w:r>
                  <w:t>qty</w:t>
                </w:r>
              </w:p>
            </w:tc>
          </w:sdtContent>
        </w:sdt>
        <w:sdt>
          <w:sdtPr>
            <w:alias w:val="Description:"/>
            <w:tag w:val="Description:"/>
            <w:id w:val="-1848702004"/>
            <w:placeholder>
              <w:docPart w:val="854A056B1EBE3A4EA7192B88E8F2E8EF"/>
            </w:placeholder>
            <w:temporary/>
            <w:showingPlcHdr/>
            <w15:appearance w15:val="hidden"/>
          </w:sdtPr>
          <w:sdtEndPr/>
          <w:sdtContent>
            <w:tc>
              <w:tcPr>
                <w:tcW w:w="4686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331EE554" w14:textId="77777777" w:rsidR="00C1473F" w:rsidRPr="001E3C2E" w:rsidRDefault="00386F5F" w:rsidP="00723603">
                <w:pPr>
                  <w:pStyle w:val="ColumnHeadings"/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551048563"/>
            <w:placeholder>
              <w:docPart w:val="BDD4CADFA35C474595491ECC854E472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37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435086AE" w14:textId="77777777" w:rsidR="00C1473F" w:rsidRPr="001E3C2E" w:rsidRDefault="00386F5F" w:rsidP="00723603">
                <w:pPr>
                  <w:pStyle w:val="ColumnHeadings"/>
                </w:pPr>
                <w:r>
                  <w:t>unit price</w:t>
                </w:r>
              </w:p>
            </w:tc>
          </w:sdtContent>
        </w:sdt>
        <w:sdt>
          <w:sdtPr>
            <w:alias w:val="Line total:"/>
            <w:tag w:val="Line total:"/>
            <w:id w:val="2009395599"/>
            <w:placeholder>
              <w:docPart w:val="164AB1F30E188D438043ECD80EBB89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33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034B9FC6" w14:textId="77777777" w:rsidR="00C1473F" w:rsidRPr="001E3C2E" w:rsidRDefault="00386F5F" w:rsidP="00723603">
                <w:pPr>
                  <w:pStyle w:val="ColumnHeadings"/>
                </w:pPr>
                <w:r>
                  <w:t>line total</w:t>
                </w:r>
              </w:p>
            </w:tc>
          </w:sdtContent>
        </w:sdt>
      </w:tr>
      <w:tr w:rsidR="00C1473F" w:rsidRPr="001E3C2E" w14:paraId="1ACC42C4" w14:textId="77777777" w:rsidTr="00947797">
        <w:trPr>
          <w:cantSplit/>
          <w:trHeight w:val="288"/>
        </w:trPr>
        <w:tc>
          <w:tcPr>
            <w:tcW w:w="1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0B0F232" w14:textId="212581CD" w:rsidR="00C1473F" w:rsidRPr="001E3C2E" w:rsidRDefault="00FD497B" w:rsidP="00761383">
            <w:r>
              <w:t>1</w:t>
            </w:r>
          </w:p>
        </w:tc>
        <w:tc>
          <w:tcPr>
            <w:tcW w:w="468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F483EA0" w14:textId="514150AC" w:rsidR="00C1473F" w:rsidRPr="001E3C2E" w:rsidRDefault="00FD497B" w:rsidP="00761383">
            <w:r>
              <w:t xml:space="preserve">Draining </w:t>
            </w:r>
            <w:proofErr w:type="spellStart"/>
            <w:r>
              <w:t>Keresen</w:t>
            </w:r>
            <w:proofErr w:type="spellEnd"/>
            <w:r>
              <w:t xml:space="preserve"> Pool</w:t>
            </w:r>
          </w:p>
        </w:tc>
        <w:tc>
          <w:tcPr>
            <w:tcW w:w="17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1973BD9" w14:textId="6F8498D9" w:rsidR="00C1473F" w:rsidRPr="00761383" w:rsidRDefault="00FD497B" w:rsidP="00761383">
            <w:pPr>
              <w:pStyle w:val="Amount"/>
            </w:pPr>
            <w:r>
              <w:t>600</w:t>
            </w:r>
          </w:p>
        </w:tc>
        <w:tc>
          <w:tcPr>
            <w:tcW w:w="173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1DF9E65" w14:textId="48B5F8FD" w:rsidR="00C1473F" w:rsidRPr="00761383" w:rsidRDefault="00947797" w:rsidP="00761383">
            <w:pPr>
              <w:pStyle w:val="Amount"/>
            </w:pPr>
            <w:r>
              <w:t>600</w:t>
            </w:r>
          </w:p>
        </w:tc>
      </w:tr>
      <w:tr w:rsidR="00C1473F" w:rsidRPr="001E3C2E" w14:paraId="556FEFC9" w14:textId="77777777" w:rsidTr="00947797">
        <w:trPr>
          <w:cantSplit/>
          <w:trHeight w:val="288"/>
        </w:trPr>
        <w:tc>
          <w:tcPr>
            <w:tcW w:w="1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92A0F6A" w14:textId="6E81EBF2" w:rsidR="00C1473F" w:rsidRPr="001E3C2E" w:rsidRDefault="00FD497B" w:rsidP="00761383">
            <w:r>
              <w:t>2</w:t>
            </w:r>
          </w:p>
        </w:tc>
        <w:tc>
          <w:tcPr>
            <w:tcW w:w="468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D9E2C29" w14:textId="38AE7AC2" w:rsidR="00C1473F" w:rsidRPr="001E3C2E" w:rsidRDefault="00FD497B" w:rsidP="00761383">
            <w:r>
              <w:t>Filter Clean</w:t>
            </w:r>
          </w:p>
        </w:tc>
        <w:tc>
          <w:tcPr>
            <w:tcW w:w="17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8111080" w14:textId="5A7D08A8" w:rsidR="00C1473F" w:rsidRPr="00761383" w:rsidRDefault="00FD497B" w:rsidP="00761383">
            <w:pPr>
              <w:pStyle w:val="Amount"/>
            </w:pPr>
            <w:r>
              <w:t>110</w:t>
            </w:r>
          </w:p>
        </w:tc>
        <w:tc>
          <w:tcPr>
            <w:tcW w:w="173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1B2DA5D" w14:textId="5DCB3CE3" w:rsidR="00C1473F" w:rsidRPr="00761383" w:rsidRDefault="00FD497B" w:rsidP="00761383">
            <w:pPr>
              <w:pStyle w:val="Amount"/>
            </w:pPr>
            <w:r>
              <w:t>220</w:t>
            </w:r>
          </w:p>
        </w:tc>
      </w:tr>
      <w:tr w:rsidR="00947797" w:rsidRPr="001E3C2E" w14:paraId="2A741CEA" w14:textId="77777777" w:rsidTr="00947797">
        <w:trPr>
          <w:cantSplit/>
          <w:trHeight w:val="288"/>
        </w:trPr>
        <w:tc>
          <w:tcPr>
            <w:tcW w:w="1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24ECF3B" w14:textId="0BFB0095" w:rsidR="00947797" w:rsidRPr="001E3C2E" w:rsidRDefault="00947797" w:rsidP="00761383">
            <w:r>
              <w:t>1</w:t>
            </w:r>
          </w:p>
        </w:tc>
        <w:tc>
          <w:tcPr>
            <w:tcW w:w="468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470E2C6" w14:textId="621A0A0C" w:rsidR="00947797" w:rsidRPr="001E3C2E" w:rsidRDefault="00947797" w:rsidP="00761383">
            <w:r>
              <w:t xml:space="preserve">Draining </w:t>
            </w:r>
            <w:proofErr w:type="spellStart"/>
            <w:r>
              <w:t>Honah</w:t>
            </w:r>
            <w:proofErr w:type="spellEnd"/>
            <w:r>
              <w:t xml:space="preserve"> Lee</w:t>
            </w:r>
          </w:p>
        </w:tc>
        <w:tc>
          <w:tcPr>
            <w:tcW w:w="17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9B8A5B0" w14:textId="5348CDE7" w:rsidR="00947797" w:rsidRPr="00761383" w:rsidRDefault="00947797" w:rsidP="00761383">
            <w:pPr>
              <w:pStyle w:val="Amount"/>
            </w:pPr>
            <w:r>
              <w:t>275</w:t>
            </w:r>
          </w:p>
        </w:tc>
        <w:tc>
          <w:tcPr>
            <w:tcW w:w="173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BB93006" w14:textId="202EF626" w:rsidR="00947797" w:rsidRPr="00761383" w:rsidRDefault="00947797" w:rsidP="00761383">
            <w:pPr>
              <w:pStyle w:val="Amount"/>
            </w:pPr>
            <w:r>
              <w:t>275</w:t>
            </w:r>
          </w:p>
        </w:tc>
      </w:tr>
      <w:tr w:rsidR="00947797" w:rsidRPr="001E3C2E" w14:paraId="48B9707E" w14:textId="77777777" w:rsidTr="00947797">
        <w:trPr>
          <w:cantSplit/>
          <w:trHeight w:val="288"/>
        </w:trPr>
        <w:tc>
          <w:tcPr>
            <w:tcW w:w="1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3860277" w14:textId="26A32E6F" w:rsidR="00947797" w:rsidRPr="001E3C2E" w:rsidRDefault="00947797" w:rsidP="00761383">
            <w:r>
              <w:t>1</w:t>
            </w:r>
          </w:p>
        </w:tc>
        <w:tc>
          <w:tcPr>
            <w:tcW w:w="468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71977AF" w14:textId="7274F2E6" w:rsidR="00947797" w:rsidRPr="001E3C2E" w:rsidRDefault="00947797" w:rsidP="00761383">
            <w:proofErr w:type="spellStart"/>
            <w:r>
              <w:t>Honah</w:t>
            </w:r>
            <w:proofErr w:type="spellEnd"/>
            <w:r>
              <w:t xml:space="preserve"> Lee Filter Clean</w:t>
            </w:r>
          </w:p>
        </w:tc>
        <w:tc>
          <w:tcPr>
            <w:tcW w:w="17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7112FFD" w14:textId="46BF818E" w:rsidR="00947797" w:rsidRPr="00761383" w:rsidRDefault="00947797" w:rsidP="00761383">
            <w:pPr>
              <w:pStyle w:val="Amount"/>
            </w:pPr>
            <w:r>
              <w:t>110</w:t>
            </w:r>
          </w:p>
        </w:tc>
        <w:tc>
          <w:tcPr>
            <w:tcW w:w="173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96AFEAF" w14:textId="3527CB97" w:rsidR="00947797" w:rsidRPr="00761383" w:rsidRDefault="00947797" w:rsidP="00761383">
            <w:pPr>
              <w:pStyle w:val="Amount"/>
            </w:pPr>
            <w:r>
              <w:t>110</w:t>
            </w:r>
          </w:p>
        </w:tc>
      </w:tr>
      <w:tr w:rsidR="00947797" w:rsidRPr="001E3C2E" w14:paraId="19B21353" w14:textId="77777777" w:rsidTr="00947797">
        <w:trPr>
          <w:cantSplit/>
          <w:trHeight w:val="288"/>
        </w:trPr>
        <w:tc>
          <w:tcPr>
            <w:tcW w:w="1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D1D615A" w14:textId="52BA2A09" w:rsidR="00947797" w:rsidRPr="001E3C2E" w:rsidRDefault="00947797" w:rsidP="00761383"/>
        </w:tc>
        <w:tc>
          <w:tcPr>
            <w:tcW w:w="468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B2C696D" w14:textId="4AEB6E5D" w:rsidR="00947797" w:rsidRPr="001E3C2E" w:rsidRDefault="00947797" w:rsidP="00761383"/>
        </w:tc>
        <w:tc>
          <w:tcPr>
            <w:tcW w:w="17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1D54920" w14:textId="44F5D07C" w:rsidR="00947797" w:rsidRPr="00761383" w:rsidRDefault="00947797" w:rsidP="00761383">
            <w:pPr>
              <w:pStyle w:val="Amount"/>
            </w:pPr>
          </w:p>
        </w:tc>
        <w:tc>
          <w:tcPr>
            <w:tcW w:w="173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E6311E3" w14:textId="254BF1B3" w:rsidR="00947797" w:rsidRPr="00761383" w:rsidRDefault="00947797" w:rsidP="00761383">
            <w:pPr>
              <w:pStyle w:val="Amount"/>
            </w:pPr>
          </w:p>
        </w:tc>
      </w:tr>
      <w:tr w:rsidR="00947797" w:rsidRPr="001E3C2E" w14:paraId="273FB6AC" w14:textId="77777777" w:rsidTr="00947797">
        <w:trPr>
          <w:cantSplit/>
          <w:trHeight w:val="288"/>
        </w:trPr>
        <w:tc>
          <w:tcPr>
            <w:tcW w:w="1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F9C132B" w14:textId="77777777" w:rsidR="00947797" w:rsidRPr="001E3C2E" w:rsidRDefault="00947797" w:rsidP="00761383"/>
        </w:tc>
        <w:tc>
          <w:tcPr>
            <w:tcW w:w="468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198456C" w14:textId="77777777" w:rsidR="00947797" w:rsidRPr="001E3C2E" w:rsidRDefault="00947797" w:rsidP="00761383"/>
        </w:tc>
        <w:tc>
          <w:tcPr>
            <w:tcW w:w="17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9ABE9D2" w14:textId="77777777" w:rsidR="00947797" w:rsidRPr="00761383" w:rsidRDefault="00947797" w:rsidP="00761383">
            <w:pPr>
              <w:pStyle w:val="Amount"/>
            </w:pPr>
          </w:p>
        </w:tc>
        <w:tc>
          <w:tcPr>
            <w:tcW w:w="173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335EFDC" w14:textId="77777777" w:rsidR="00947797" w:rsidRPr="00761383" w:rsidRDefault="00947797" w:rsidP="00761383">
            <w:pPr>
              <w:pStyle w:val="Amount"/>
            </w:pPr>
          </w:p>
        </w:tc>
      </w:tr>
      <w:tr w:rsidR="00947797" w:rsidRPr="001E3C2E" w14:paraId="0749282D" w14:textId="77777777" w:rsidTr="00947797">
        <w:trPr>
          <w:cantSplit/>
          <w:trHeight w:val="288"/>
        </w:trPr>
        <w:tc>
          <w:tcPr>
            <w:tcW w:w="1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24F9F9A" w14:textId="77777777" w:rsidR="00947797" w:rsidRPr="001E3C2E" w:rsidRDefault="00947797" w:rsidP="00761383"/>
        </w:tc>
        <w:tc>
          <w:tcPr>
            <w:tcW w:w="468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3AABCD9" w14:textId="77777777" w:rsidR="00947797" w:rsidRPr="001E3C2E" w:rsidRDefault="00947797" w:rsidP="00761383"/>
        </w:tc>
        <w:tc>
          <w:tcPr>
            <w:tcW w:w="17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81BABDE" w14:textId="77777777" w:rsidR="00947797" w:rsidRPr="00761383" w:rsidRDefault="00947797" w:rsidP="00761383">
            <w:pPr>
              <w:pStyle w:val="Amount"/>
            </w:pPr>
          </w:p>
        </w:tc>
        <w:tc>
          <w:tcPr>
            <w:tcW w:w="173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9D5816" w14:textId="77777777" w:rsidR="00947797" w:rsidRPr="00761383" w:rsidRDefault="00947797" w:rsidP="00761383">
            <w:pPr>
              <w:pStyle w:val="Amount"/>
            </w:pPr>
          </w:p>
        </w:tc>
      </w:tr>
      <w:tr w:rsidR="00947797" w:rsidRPr="001E3C2E" w14:paraId="30DB105C" w14:textId="77777777" w:rsidTr="00947797">
        <w:trPr>
          <w:cantSplit/>
          <w:trHeight w:val="288"/>
        </w:trPr>
        <w:tc>
          <w:tcPr>
            <w:tcW w:w="1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C96F435" w14:textId="77777777" w:rsidR="00947797" w:rsidRPr="001E3C2E" w:rsidRDefault="00947797" w:rsidP="00761383"/>
        </w:tc>
        <w:tc>
          <w:tcPr>
            <w:tcW w:w="468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6234F06" w14:textId="77777777" w:rsidR="00947797" w:rsidRPr="001E3C2E" w:rsidRDefault="00947797" w:rsidP="00761383"/>
        </w:tc>
        <w:tc>
          <w:tcPr>
            <w:tcW w:w="17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39B74BD" w14:textId="77777777" w:rsidR="00947797" w:rsidRPr="00761383" w:rsidRDefault="00947797" w:rsidP="00761383">
            <w:pPr>
              <w:pStyle w:val="Amount"/>
            </w:pPr>
          </w:p>
        </w:tc>
        <w:tc>
          <w:tcPr>
            <w:tcW w:w="173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DDA7584" w14:textId="77777777" w:rsidR="00947797" w:rsidRPr="00761383" w:rsidRDefault="00947797" w:rsidP="00761383">
            <w:pPr>
              <w:pStyle w:val="Amount"/>
            </w:pPr>
          </w:p>
        </w:tc>
      </w:tr>
      <w:tr w:rsidR="00947797" w:rsidRPr="001E3C2E" w14:paraId="2483B3B2" w14:textId="77777777" w:rsidTr="00947797">
        <w:trPr>
          <w:cantSplit/>
          <w:trHeight w:val="288"/>
        </w:trPr>
        <w:tc>
          <w:tcPr>
            <w:tcW w:w="1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F0F773B" w14:textId="77777777" w:rsidR="00947797" w:rsidRPr="001E3C2E" w:rsidRDefault="00947797" w:rsidP="00761383"/>
        </w:tc>
        <w:tc>
          <w:tcPr>
            <w:tcW w:w="468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F5DFC28" w14:textId="77777777" w:rsidR="00947797" w:rsidRPr="001E3C2E" w:rsidRDefault="00947797" w:rsidP="00761383"/>
        </w:tc>
        <w:tc>
          <w:tcPr>
            <w:tcW w:w="17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39F6FB0" w14:textId="77777777" w:rsidR="00947797" w:rsidRPr="00761383" w:rsidRDefault="00947797" w:rsidP="00761383">
            <w:pPr>
              <w:pStyle w:val="Amount"/>
            </w:pPr>
          </w:p>
        </w:tc>
        <w:tc>
          <w:tcPr>
            <w:tcW w:w="173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68C6ECF" w14:textId="77777777" w:rsidR="00947797" w:rsidRPr="00761383" w:rsidRDefault="00947797" w:rsidP="00761383">
            <w:pPr>
              <w:pStyle w:val="Amount"/>
            </w:pPr>
          </w:p>
        </w:tc>
      </w:tr>
      <w:tr w:rsidR="00947797" w:rsidRPr="001E3C2E" w14:paraId="78E539E5" w14:textId="77777777" w:rsidTr="00947797">
        <w:trPr>
          <w:cantSplit/>
          <w:trHeight w:val="288"/>
        </w:trPr>
        <w:tc>
          <w:tcPr>
            <w:tcW w:w="1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B918BDA" w14:textId="77777777" w:rsidR="00947797" w:rsidRPr="001E3C2E" w:rsidRDefault="00947797" w:rsidP="00761383"/>
        </w:tc>
        <w:tc>
          <w:tcPr>
            <w:tcW w:w="468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9AF2261" w14:textId="77777777" w:rsidR="00947797" w:rsidRPr="001E3C2E" w:rsidRDefault="00947797" w:rsidP="00761383"/>
        </w:tc>
        <w:tc>
          <w:tcPr>
            <w:tcW w:w="17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EC6CA90" w14:textId="77777777" w:rsidR="00947797" w:rsidRPr="00761383" w:rsidRDefault="00947797" w:rsidP="00761383">
            <w:pPr>
              <w:pStyle w:val="Amount"/>
            </w:pPr>
          </w:p>
        </w:tc>
        <w:tc>
          <w:tcPr>
            <w:tcW w:w="173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B55E2AA" w14:textId="77777777" w:rsidR="00947797" w:rsidRPr="00761383" w:rsidRDefault="00947797" w:rsidP="00761383">
            <w:pPr>
              <w:pStyle w:val="Amount"/>
            </w:pPr>
          </w:p>
        </w:tc>
      </w:tr>
      <w:tr w:rsidR="00947797" w:rsidRPr="001E3C2E" w14:paraId="799C7234" w14:textId="77777777" w:rsidTr="00947797">
        <w:trPr>
          <w:cantSplit/>
          <w:trHeight w:val="288"/>
        </w:trPr>
        <w:tc>
          <w:tcPr>
            <w:tcW w:w="1770" w:type="dxa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EAF17E" w14:textId="77777777" w:rsidR="00947797" w:rsidRPr="001E3C2E" w:rsidRDefault="00947797" w:rsidP="00761383"/>
        </w:tc>
        <w:sdt>
          <w:sdtPr>
            <w:alias w:val="Subtotal:"/>
            <w:tag w:val="Subtotal:"/>
            <w:id w:val="-620296382"/>
            <w:placeholder>
              <w:docPart w:val="D4AF1E286197C94587B23823FD907ACA"/>
            </w:placeholder>
            <w:temporary/>
            <w:showingPlcHdr/>
            <w15:appearance w15:val="hidden"/>
          </w:sdtPr>
          <w:sdtContent>
            <w:tc>
              <w:tcPr>
                <w:tcW w:w="4686" w:type="dxa"/>
                <w:tcBorders>
                  <w:top w:val="single" w:sz="4" w:space="0" w:color="365F91" w:themeColor="accent1" w:themeShade="BF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2C3F2672" w14:textId="646C6A6B" w:rsidR="00947797" w:rsidRPr="001E3C2E" w:rsidRDefault="00947797" w:rsidP="00761383">
                <w:r>
                  <w:t>Subtotal</w:t>
                </w:r>
              </w:p>
            </w:tc>
          </w:sdtContent>
        </w:sdt>
        <w:tc>
          <w:tcPr>
            <w:tcW w:w="17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DB2BBAF" w14:textId="258BD7D2" w:rsidR="00947797" w:rsidRPr="00761383" w:rsidRDefault="00947797" w:rsidP="00761383">
            <w:pPr>
              <w:pStyle w:val="Amount"/>
            </w:pPr>
          </w:p>
        </w:tc>
        <w:tc>
          <w:tcPr>
            <w:tcW w:w="1733" w:type="dxa"/>
            <w:tcMar>
              <w:left w:w="216" w:type="dxa"/>
              <w:right w:w="216" w:type="dxa"/>
            </w:tcMar>
          </w:tcPr>
          <w:p w14:paraId="1CD6DB01" w14:textId="77777777" w:rsidR="00947797" w:rsidRPr="00761383" w:rsidRDefault="00947797" w:rsidP="00761383">
            <w:pPr>
              <w:pStyle w:val="Amount"/>
            </w:pPr>
          </w:p>
        </w:tc>
      </w:tr>
      <w:tr w:rsidR="00947797" w:rsidRPr="001E3C2E" w14:paraId="3064113F" w14:textId="77777777" w:rsidTr="00947797">
        <w:trPr>
          <w:cantSplit/>
          <w:trHeight w:val="288"/>
        </w:trPr>
        <w:tc>
          <w:tcPr>
            <w:tcW w:w="6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D6219E" w14:textId="77777777" w:rsidR="00947797" w:rsidRPr="001E3C2E" w:rsidRDefault="00947797" w:rsidP="00B96B3F"/>
        </w:tc>
        <w:sdt>
          <w:sdtPr>
            <w:alias w:val="Sales Tax:"/>
            <w:tag w:val="Sales Tax:"/>
            <w:id w:val="1722085372"/>
            <w:placeholder>
              <w:docPart w:val="B04A105A1944D04C9D3658181AA5C7FA"/>
            </w:placeholder>
            <w:temporary/>
            <w:showingPlcHdr/>
            <w15:appearance w15:val="hidden"/>
          </w:sdtPr>
          <w:sdtContent>
            <w:tc>
              <w:tcPr>
                <w:tcW w:w="1737" w:type="dxa"/>
                <w:tcBorders>
                  <w:top w:val="nil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0ED44D18" w14:textId="06AC560A" w:rsidR="00947797" w:rsidRPr="001E3C2E" w:rsidRDefault="00947797" w:rsidP="009520ED">
                <w:pPr>
                  <w:pStyle w:val="Labels"/>
                </w:pPr>
                <w:r>
                  <w:t>Sales Tax</w:t>
                </w:r>
              </w:p>
            </w:tc>
          </w:sdtContent>
        </w:sdt>
        <w:tc>
          <w:tcPr>
            <w:tcW w:w="173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19E4906" w14:textId="692D304C" w:rsidR="00947797" w:rsidRPr="00761383" w:rsidRDefault="00947797" w:rsidP="00761383">
            <w:pPr>
              <w:pStyle w:val="Amount"/>
            </w:pPr>
          </w:p>
        </w:tc>
      </w:tr>
      <w:tr w:rsidR="00947797" w:rsidRPr="001E3C2E" w14:paraId="5028D50F" w14:textId="77777777" w:rsidTr="00947797">
        <w:trPr>
          <w:cantSplit/>
          <w:trHeight w:val="288"/>
        </w:trPr>
        <w:tc>
          <w:tcPr>
            <w:tcW w:w="6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F65BDB" w14:textId="77777777" w:rsidR="00947797" w:rsidRPr="001E3C2E" w:rsidRDefault="00947797" w:rsidP="00B96B3F"/>
        </w:tc>
        <w:sdt>
          <w:sdtPr>
            <w:alias w:val="Total:"/>
            <w:tag w:val="Total:"/>
            <w:id w:val="1691648536"/>
            <w:placeholder>
              <w:docPart w:val="A864F29127EC0B44A8A74CFF0509011C"/>
            </w:placeholder>
            <w:temporary/>
            <w:showingPlcHdr/>
            <w15:appearance w15:val="hidden"/>
          </w:sdtPr>
          <w:sdtContent>
            <w:tc>
              <w:tcPr>
                <w:tcW w:w="1737" w:type="dxa"/>
                <w:tcBorders>
                  <w:top w:val="nil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4B2EA7DA" w14:textId="52936502" w:rsidR="00947797" w:rsidRPr="001E3C2E" w:rsidRDefault="00947797" w:rsidP="009520ED">
                <w:pPr>
                  <w:pStyle w:val="Labels"/>
                </w:pPr>
                <w:r>
                  <w:t>Total</w:t>
                </w:r>
              </w:p>
            </w:tc>
          </w:sdtContent>
        </w:sdt>
        <w:tc>
          <w:tcPr>
            <w:tcW w:w="173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7EA3CBC" w14:textId="12FAAAFB" w:rsidR="00947797" w:rsidRPr="00761383" w:rsidRDefault="00947797" w:rsidP="00761383">
            <w:pPr>
              <w:pStyle w:val="Amount"/>
            </w:pPr>
            <w:r>
              <w:t>1205</w:t>
            </w:r>
          </w:p>
        </w:tc>
      </w:tr>
      <w:tr w:rsidR="00947797" w:rsidRPr="001E3C2E" w14:paraId="1E94C1AA" w14:textId="77777777" w:rsidTr="00947797">
        <w:trPr>
          <w:cantSplit/>
          <w:trHeight w:val="288"/>
        </w:trPr>
        <w:tc>
          <w:tcPr>
            <w:tcW w:w="6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827558" w14:textId="77777777" w:rsidR="00947797" w:rsidRPr="001E3C2E" w:rsidRDefault="00947797" w:rsidP="00B96B3F"/>
        </w:tc>
        <w:tc>
          <w:tcPr>
            <w:tcW w:w="1737" w:type="dxa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CDC8317" w14:textId="1BEB2BD0" w:rsidR="00947797" w:rsidRPr="001E3C2E" w:rsidRDefault="00947797" w:rsidP="009520ED">
            <w:pPr>
              <w:pStyle w:val="Labels"/>
            </w:pPr>
          </w:p>
        </w:tc>
        <w:tc>
          <w:tcPr>
            <w:tcW w:w="173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29DE632" w14:textId="1B35F9B3" w:rsidR="00947797" w:rsidRPr="00761383" w:rsidRDefault="00947797" w:rsidP="00947797">
            <w:pPr>
              <w:pStyle w:val="Slogan"/>
            </w:pPr>
          </w:p>
        </w:tc>
      </w:tr>
    </w:tbl>
    <w:p w14:paraId="4BD664C2" w14:textId="77777777" w:rsidR="00CB2E13" w:rsidRDefault="00CB2E13" w:rsidP="00207555"/>
    <w:p w14:paraId="3FBA04A0" w14:textId="77777777" w:rsidR="00B764B8" w:rsidRPr="001E3C2E" w:rsidRDefault="00B764B8" w:rsidP="003A1E70"/>
    <w:sectPr w:rsidR="00B764B8" w:rsidRPr="001E3C2E" w:rsidSect="00FC55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BC94F" w14:textId="77777777" w:rsidR="00A67D9C" w:rsidRDefault="00A67D9C">
      <w:r>
        <w:separator/>
      </w:r>
    </w:p>
  </w:endnote>
  <w:endnote w:type="continuationSeparator" w:id="0">
    <w:p w14:paraId="648A6944" w14:textId="77777777" w:rsidR="00A67D9C" w:rsidRDefault="00A67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B76DD" w14:textId="77777777" w:rsidR="00D514A2" w:rsidRDefault="00D51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7633" w14:textId="77777777" w:rsidR="00FC55BD" w:rsidRDefault="00FC55B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0BF62CB0" wp14:editId="7E1D13FB">
              <wp:simplePos x="0" y="0"/>
              <wp:positionH relativeFrom="page">
                <wp:posOffset>636270</wp:posOffset>
              </wp:positionH>
              <wp:positionV relativeFrom="margin">
                <wp:posOffset>8465185</wp:posOffset>
              </wp:positionV>
              <wp:extent cx="6492240" cy="555625"/>
              <wp:effectExtent l="0" t="0" r="3810" b="15875"/>
              <wp:wrapNone/>
              <wp:docPr id="5" name="Group 26" descr="Blue gradient in 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92240" cy="555625"/>
                        <a:chOff x="1066" y="14085"/>
                        <a:chExt cx="10081" cy="875"/>
                      </a:xfrm>
                    </wpg:grpSpPr>
                    <wps:wsp>
                      <wps:cNvPr id="7" name="Rectangle 27" descr="Blue gradient in rectangle"/>
                      <wps:cNvSpPr>
                        <a:spLocks noChangeArrowheads="1"/>
                      </wps:cNvSpPr>
                      <wps:spPr bwMode="auto">
                        <a:xfrm>
                          <a:off x="1066" y="14085"/>
                          <a:ext cx="10081" cy="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ine 28" descr="Line connector"/>
                      <wps:cNvCnPr>
                        <a:cxnSpLocks noChangeShapeType="1"/>
                      </wps:cNvCnPr>
                      <wps:spPr bwMode="auto">
                        <a:xfrm>
                          <a:off x="1080" y="14936"/>
                          <a:ext cx="10051" cy="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90C399" id="Group 26" o:spid="_x0000_s1026" alt="Blue gradient in rectangle" style="position:absolute;margin-left:50.1pt;margin-top:666.55pt;width:511.2pt;height:43.75pt;z-index:-251657216;mso-position-horizontal-relative:page;mso-position-vertical-relative:margin" coordorigin="1066,14085" coordsize="10081,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" o:allowincell="f">
              <v:rect id="Rectangle 27" o:spid="_x0000_s1027" alt="Blue gradient in rectangle" style="position:absolute;left:1066;top:14085;width:10081;height:8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" stroked="f">
                <v:fill color2="#b8cce4 [1300]" rotate="t" focus="100%" type="gradient"/>
              </v:rect>
              <v:line id="Line 28" o:spid="_x0000_s1028" alt="Line connector" style="position:absolute;visibility:visible;mso-wrap-style:square" from="1080,14936" to="11131,149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" strokecolor="#365f91 [2404]" strokeweight=".5pt"/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A5418" w14:textId="77777777" w:rsidR="00D514A2" w:rsidRDefault="00D51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099A3" w14:textId="77777777" w:rsidR="00A67D9C" w:rsidRDefault="00A67D9C">
      <w:r>
        <w:separator/>
      </w:r>
    </w:p>
  </w:footnote>
  <w:footnote w:type="continuationSeparator" w:id="0">
    <w:p w14:paraId="66C51D1C" w14:textId="77777777" w:rsidR="00A67D9C" w:rsidRDefault="00A67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BE14C" w14:textId="77777777" w:rsidR="00D514A2" w:rsidRDefault="00D514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BFDA5" w14:textId="77777777" w:rsidR="00FC55BD" w:rsidRDefault="00FC55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4D3CB89A" wp14:editId="2D82BF6B">
              <wp:simplePos x="0" y="0"/>
              <wp:positionH relativeFrom="margin">
                <wp:posOffset>-7620</wp:posOffset>
              </wp:positionH>
              <wp:positionV relativeFrom="margin">
                <wp:posOffset>9525</wp:posOffset>
              </wp:positionV>
              <wp:extent cx="6324600" cy="1242695"/>
              <wp:effectExtent l="0" t="0" r="0" b="0"/>
              <wp:wrapNone/>
              <wp:docPr id="9" name="Rectangle 13" descr="Blue gradient in 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24600" cy="12426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B7FAC5" id="Rectangle 13" o:spid="_x0000_s1026" alt="Blue gradient in rectangle" style="position:absolute;margin-left:-.6pt;margin-top:.75pt;width:498pt;height:97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" o:allowincell="f" fillcolor="#b8cce4 [1300]" stroked="f">
              <v:fill rotate="t" focus="100%" type="gradient"/>
              <w10:wrap anchorx="margin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0400D" w14:textId="77777777" w:rsidR="00D514A2" w:rsidRDefault="00D514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7B"/>
    <w:rsid w:val="00002021"/>
    <w:rsid w:val="00012C15"/>
    <w:rsid w:val="00012DA5"/>
    <w:rsid w:val="00017A97"/>
    <w:rsid w:val="000226F2"/>
    <w:rsid w:val="000403E8"/>
    <w:rsid w:val="000417F9"/>
    <w:rsid w:val="00043699"/>
    <w:rsid w:val="00055E69"/>
    <w:rsid w:val="00056E24"/>
    <w:rsid w:val="000873FD"/>
    <w:rsid w:val="000A72A8"/>
    <w:rsid w:val="000C60AF"/>
    <w:rsid w:val="000E447F"/>
    <w:rsid w:val="000E592C"/>
    <w:rsid w:val="000F1D23"/>
    <w:rsid w:val="0015744F"/>
    <w:rsid w:val="001724F6"/>
    <w:rsid w:val="00180611"/>
    <w:rsid w:val="001B2A81"/>
    <w:rsid w:val="001B5462"/>
    <w:rsid w:val="001B5F25"/>
    <w:rsid w:val="001D6696"/>
    <w:rsid w:val="001E3C2E"/>
    <w:rsid w:val="001F1EA7"/>
    <w:rsid w:val="0020532B"/>
    <w:rsid w:val="00205DD6"/>
    <w:rsid w:val="00207555"/>
    <w:rsid w:val="0021009B"/>
    <w:rsid w:val="00213FAA"/>
    <w:rsid w:val="00215AFC"/>
    <w:rsid w:val="00246484"/>
    <w:rsid w:val="00251C32"/>
    <w:rsid w:val="00255B08"/>
    <w:rsid w:val="00326411"/>
    <w:rsid w:val="00341D54"/>
    <w:rsid w:val="003465E2"/>
    <w:rsid w:val="0035481F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D6D3B"/>
    <w:rsid w:val="004E3995"/>
    <w:rsid w:val="004F3FB4"/>
    <w:rsid w:val="00522EAB"/>
    <w:rsid w:val="00531C77"/>
    <w:rsid w:val="005404D4"/>
    <w:rsid w:val="00551108"/>
    <w:rsid w:val="00552F77"/>
    <w:rsid w:val="0058338F"/>
    <w:rsid w:val="00584C74"/>
    <w:rsid w:val="00584EBA"/>
    <w:rsid w:val="005A6D66"/>
    <w:rsid w:val="005B7ABD"/>
    <w:rsid w:val="006171BA"/>
    <w:rsid w:val="00640AAC"/>
    <w:rsid w:val="00647F33"/>
    <w:rsid w:val="0065596D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61383"/>
    <w:rsid w:val="00763353"/>
    <w:rsid w:val="00763758"/>
    <w:rsid w:val="00787234"/>
    <w:rsid w:val="007A07D7"/>
    <w:rsid w:val="007A0C5E"/>
    <w:rsid w:val="007C1315"/>
    <w:rsid w:val="007C52B8"/>
    <w:rsid w:val="007C5A8E"/>
    <w:rsid w:val="007C7496"/>
    <w:rsid w:val="007D49EA"/>
    <w:rsid w:val="007F3D8D"/>
    <w:rsid w:val="007F4E44"/>
    <w:rsid w:val="008044FF"/>
    <w:rsid w:val="0081446C"/>
    <w:rsid w:val="00824635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568C"/>
    <w:rsid w:val="009463E1"/>
    <w:rsid w:val="00947797"/>
    <w:rsid w:val="009520ED"/>
    <w:rsid w:val="00961A6A"/>
    <w:rsid w:val="00966790"/>
    <w:rsid w:val="0098251A"/>
    <w:rsid w:val="009A1F18"/>
    <w:rsid w:val="009A6AF5"/>
    <w:rsid w:val="009C5836"/>
    <w:rsid w:val="009E1965"/>
    <w:rsid w:val="009E6065"/>
    <w:rsid w:val="009E7724"/>
    <w:rsid w:val="00A10B6B"/>
    <w:rsid w:val="00A11DBF"/>
    <w:rsid w:val="00A1319C"/>
    <w:rsid w:val="00A4752F"/>
    <w:rsid w:val="00A57FAF"/>
    <w:rsid w:val="00A62877"/>
    <w:rsid w:val="00A67B29"/>
    <w:rsid w:val="00A67D9C"/>
    <w:rsid w:val="00A71F71"/>
    <w:rsid w:val="00A74C60"/>
    <w:rsid w:val="00AB03C9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F5558"/>
    <w:rsid w:val="00C1473F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2E13"/>
    <w:rsid w:val="00CB4CBD"/>
    <w:rsid w:val="00CF01AF"/>
    <w:rsid w:val="00D33CEA"/>
    <w:rsid w:val="00D36630"/>
    <w:rsid w:val="00D4146A"/>
    <w:rsid w:val="00D45E69"/>
    <w:rsid w:val="00D514A2"/>
    <w:rsid w:val="00D7042E"/>
    <w:rsid w:val="00D76A11"/>
    <w:rsid w:val="00D87572"/>
    <w:rsid w:val="00D8761E"/>
    <w:rsid w:val="00DC1152"/>
    <w:rsid w:val="00DE09CB"/>
    <w:rsid w:val="00DF7693"/>
    <w:rsid w:val="00E27198"/>
    <w:rsid w:val="00E358C1"/>
    <w:rsid w:val="00E371FA"/>
    <w:rsid w:val="00E42426"/>
    <w:rsid w:val="00E6107D"/>
    <w:rsid w:val="00E9764B"/>
    <w:rsid w:val="00EF58B4"/>
    <w:rsid w:val="00F1292B"/>
    <w:rsid w:val="00F52042"/>
    <w:rsid w:val="00F64BE0"/>
    <w:rsid w:val="00F70E38"/>
    <w:rsid w:val="00FB1848"/>
    <w:rsid w:val="00FC55BD"/>
    <w:rsid w:val="00FC643D"/>
    <w:rsid w:val="00FD0114"/>
    <w:rsid w:val="00FD0E4D"/>
    <w:rsid w:val="00FD497B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E42482"/>
  <w15:docId w15:val="{F0653811-FB10-4F47-93D1-BE42ACB5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5B0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uiPriority w:val="9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8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8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8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5481F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uiPriority w:val="99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link w:val="DateandNumberCharChar"/>
    <w:uiPriority w:val="2"/>
    <w:qFormat/>
    <w:rsid w:val="00AB03C9"/>
    <w:pPr>
      <w:jc w:val="right"/>
    </w:pPr>
    <w:rPr>
      <w:caps/>
      <w:sz w:val="16"/>
      <w:szCs w:val="16"/>
    </w:rPr>
  </w:style>
  <w:style w:type="character" w:customStyle="1" w:styleId="DateandNumberCharChar">
    <w:name w:val="Date and Number Char Char"/>
    <w:basedOn w:val="DefaultParagraphFont"/>
    <w:link w:val="DateandNumber"/>
    <w:uiPriority w:val="2"/>
    <w:rsid w:val="0035481F"/>
    <w:rPr>
      <w:rFonts w:asciiTheme="minorHAnsi" w:hAnsiTheme="minorHAnsi"/>
      <w:caps/>
      <w:spacing w:val="4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6D2782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rsid w:val="006D2782"/>
    <w:rPr>
      <w:b/>
      <w:bCs/>
    </w:rPr>
  </w:style>
  <w:style w:type="paragraph" w:customStyle="1" w:styleId="Name">
    <w:name w:val="Nam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uiPriority w:val="2"/>
    <w:qFormat/>
    <w:rsid w:val="00723603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ColumnHeadings">
    <w:name w:val="Column Headings"/>
    <w:basedOn w:val="Normal"/>
    <w:uiPriority w:val="2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ered">
    <w:name w:val="Centered"/>
    <w:basedOn w:val="Normal"/>
    <w:uiPriority w:val="2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uiPriority w:val="3"/>
    <w:qFormat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uiPriority w:val="2"/>
    <w:qFormat/>
    <w:rsid w:val="00D36630"/>
    <w:rPr>
      <w:b/>
    </w:rPr>
  </w:style>
  <w:style w:type="character" w:customStyle="1" w:styleId="ExpirationDateCharChar">
    <w:name w:val="Expiration Date Char Char"/>
    <w:basedOn w:val="DateandNumberCharChar"/>
    <w:link w:val="ExpirationDate"/>
    <w:uiPriority w:val="2"/>
    <w:rsid w:val="0035481F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SmallType">
    <w:name w:val="Small Type"/>
    <w:basedOn w:val="Normal"/>
    <w:link w:val="SmallTypeChar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SmallTypeChar">
    <w:name w:val="Small Type Char"/>
    <w:basedOn w:val="DefaultParagraphFont"/>
    <w:link w:val="SmallType"/>
    <w:rsid w:val="00D36630"/>
    <w:rPr>
      <w:rFonts w:asciiTheme="minorHAnsi" w:hAnsiTheme="minorHAnsi"/>
      <w:spacing w:val="4"/>
      <w:sz w:val="15"/>
      <w:szCs w:val="18"/>
    </w:rPr>
  </w:style>
  <w:style w:type="character" w:styleId="PlaceholderText">
    <w:name w:val="Placeholder Text"/>
    <w:basedOn w:val="DefaultParagraphFont"/>
    <w:uiPriority w:val="99"/>
    <w:semiHidden/>
    <w:rsid w:val="00D3663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Footer">
    <w:name w:val="footer"/>
    <w:basedOn w:val="Normal"/>
    <w:link w:val="FooterCh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BlockText">
    <w:name w:val="Block Text"/>
    <w:basedOn w:val="Normal"/>
    <w:uiPriority w:val="99"/>
    <w:semiHidden/>
    <w:unhideWhenUsed/>
    <w:rsid w:val="003548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81F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17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81F"/>
    <w:rPr>
      <w:rFonts w:asciiTheme="majorHAnsi" w:eastAsiaTheme="majorEastAsia" w:hAnsiTheme="majorHAnsi" w:cstheme="majorBidi"/>
      <w:color w:val="365F91" w:themeColor="accent1" w:themeShade="BF"/>
      <w:spacing w:val="4"/>
      <w:sz w:val="17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81F"/>
    <w:rPr>
      <w:rFonts w:asciiTheme="majorHAnsi" w:eastAsiaTheme="majorEastAsia" w:hAnsiTheme="majorHAnsi" w:cstheme="majorBidi"/>
      <w:color w:val="243F60" w:themeColor="accent1" w:themeShade="7F"/>
      <w:spacing w:val="4"/>
      <w:sz w:val="17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81F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17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81F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81F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yperlink">
    <w:name w:val="Hyperlink"/>
    <w:basedOn w:val="DefaultParagraphFont"/>
    <w:semiHidden/>
    <w:unhideWhenUsed/>
    <w:rsid w:val="0035481F"/>
    <w:rPr>
      <w:color w:val="17365D" w:themeColor="text2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5481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5481F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5481F"/>
    <w:rPr>
      <w:rFonts w:asciiTheme="minorHAnsi" w:hAnsiTheme="minorHAnsi"/>
      <w:i/>
      <w:iCs/>
      <w:color w:val="1F497D" w:themeColor="text2"/>
      <w:spacing w:val="4"/>
      <w:sz w:val="17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Emphasis">
    <w:name w:val="Emphasis"/>
    <w:basedOn w:val="DefaultParagraphFont"/>
    <w:uiPriority w:val="99"/>
    <w:unhideWhenUsed/>
    <w:qFormat/>
    <w:rsid w:val="00255B08"/>
    <w:rPr>
      <w:i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awnpike/Library/Containers/com.microsoft.Word/Data/Library/Application%20Support/Microsoft/Office/16.0/DTS/Search/%7b2CE1CDA6-3C64-2849-B771-A1206E6DDDFE%7dtf0280804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D9E44528235745AFF459005A62A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95A21-D7F5-BF4C-81EA-15D5CBB9863D}"/>
      </w:docPartPr>
      <w:docPartBody>
        <w:p w:rsidR="00000000" w:rsidRDefault="00F457B0">
          <w:pPr>
            <w:pStyle w:val="B2D9E44528235745AFF459005A62A847"/>
          </w:pPr>
          <w:r>
            <w:t>QUOTE</w:t>
          </w:r>
        </w:p>
      </w:docPartBody>
    </w:docPart>
    <w:docPart>
      <w:docPartPr>
        <w:name w:val="93439E9E1EB78A47BCA81033D9965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B0556-F841-4C4A-9515-5E41ADF69C51}"/>
      </w:docPartPr>
      <w:docPartBody>
        <w:p w:rsidR="00000000" w:rsidRDefault="00F457B0">
          <w:pPr>
            <w:pStyle w:val="93439E9E1EB78A47BCA81033D9965527"/>
          </w:pPr>
          <w:r>
            <w:t>Company Name</w:t>
          </w:r>
        </w:p>
      </w:docPartBody>
    </w:docPart>
    <w:docPart>
      <w:docPartPr>
        <w:name w:val="5A2E290F7BA73F48951059D8B4B73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CB5C9-715F-214E-8074-23AD5CEEDA26}"/>
      </w:docPartPr>
      <w:docPartBody>
        <w:p w:rsidR="00000000" w:rsidRDefault="00F457B0">
          <w:pPr>
            <w:pStyle w:val="5A2E290F7BA73F48951059D8B4B73E93"/>
          </w:pPr>
          <w:r>
            <w:t>To</w:t>
          </w:r>
        </w:p>
      </w:docPartBody>
    </w:docPart>
    <w:docPart>
      <w:docPartPr>
        <w:name w:val="F6C2D59C8C6F504199F478FEAE439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64A97-54F3-3D44-80B7-71B818496703}"/>
      </w:docPartPr>
      <w:docPartBody>
        <w:p w:rsidR="00000000" w:rsidRDefault="00F457B0">
          <w:pPr>
            <w:pStyle w:val="F6C2D59C8C6F504199F478FEAE439C07"/>
          </w:pPr>
          <w:r>
            <w:t>salesperson</w:t>
          </w:r>
        </w:p>
      </w:docPartBody>
    </w:docPart>
    <w:docPart>
      <w:docPartPr>
        <w:name w:val="5FE033B66251D4449D2FBD4691E47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F7479-6E15-924F-AD90-70FE2AED54BC}"/>
      </w:docPartPr>
      <w:docPartBody>
        <w:p w:rsidR="00000000" w:rsidRDefault="00F457B0">
          <w:pPr>
            <w:pStyle w:val="5FE033B66251D4449D2FBD4691E478EB"/>
          </w:pPr>
          <w:r>
            <w:t>job</w:t>
          </w:r>
        </w:p>
      </w:docPartBody>
    </w:docPart>
    <w:docPart>
      <w:docPartPr>
        <w:name w:val="A4238A0074E9864EA64007AFAD690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248A4-DD49-1B4A-84A0-45F763BF603C}"/>
      </w:docPartPr>
      <w:docPartBody>
        <w:p w:rsidR="00000000" w:rsidRDefault="00F457B0">
          <w:pPr>
            <w:pStyle w:val="A4238A0074E9864EA64007AFAD690534"/>
          </w:pPr>
          <w:r>
            <w:t>payment terms</w:t>
          </w:r>
        </w:p>
      </w:docPartBody>
    </w:docPart>
    <w:docPart>
      <w:docPartPr>
        <w:name w:val="75E08F1F599814458837A30961DE8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AE4D-CCE6-2F4D-8D6C-EE9CD02FD2E0}"/>
      </w:docPartPr>
      <w:docPartBody>
        <w:p w:rsidR="00000000" w:rsidRDefault="00F457B0">
          <w:pPr>
            <w:pStyle w:val="75E08F1F599814458837A30961DE8B70"/>
          </w:pPr>
          <w:r>
            <w:t>due date</w:t>
          </w:r>
        </w:p>
      </w:docPartBody>
    </w:docPart>
    <w:docPart>
      <w:docPartPr>
        <w:name w:val="0186BB5117D8584B91A03495D6CB9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91BE8-CBD1-2540-BA92-3DBAEF006A91}"/>
      </w:docPartPr>
      <w:docPartBody>
        <w:p w:rsidR="00000000" w:rsidRDefault="00F457B0">
          <w:pPr>
            <w:pStyle w:val="0186BB5117D8584B91A03495D6CB98B6"/>
          </w:pPr>
          <w:r w:rsidRPr="00761383">
            <w:t>Due on receipt</w:t>
          </w:r>
        </w:p>
      </w:docPartBody>
    </w:docPart>
    <w:docPart>
      <w:docPartPr>
        <w:name w:val="039F0E75C92C61469ACC4B36CE988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A7891-5E18-A54C-9DAD-BAA8518AE112}"/>
      </w:docPartPr>
      <w:docPartBody>
        <w:p w:rsidR="00000000" w:rsidRDefault="00F457B0">
          <w:pPr>
            <w:pStyle w:val="039F0E75C92C61469ACC4B36CE988E04"/>
          </w:pPr>
          <w:r>
            <w:t>qty</w:t>
          </w:r>
        </w:p>
      </w:docPartBody>
    </w:docPart>
    <w:docPart>
      <w:docPartPr>
        <w:name w:val="854A056B1EBE3A4EA7192B88E8F2E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FB3A9-2F1E-2549-94B0-EE348A025809}"/>
      </w:docPartPr>
      <w:docPartBody>
        <w:p w:rsidR="00000000" w:rsidRDefault="00F457B0">
          <w:pPr>
            <w:pStyle w:val="854A056B1EBE3A4EA7192B88E8F2E8EF"/>
          </w:pPr>
          <w:r>
            <w:t>description</w:t>
          </w:r>
        </w:p>
      </w:docPartBody>
    </w:docPart>
    <w:docPart>
      <w:docPartPr>
        <w:name w:val="BDD4CADFA35C474595491ECC854E4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DA90C-3EEF-DE48-A454-0DFAD2030831}"/>
      </w:docPartPr>
      <w:docPartBody>
        <w:p w:rsidR="00000000" w:rsidRDefault="00F457B0">
          <w:pPr>
            <w:pStyle w:val="BDD4CADFA35C474595491ECC854E472A"/>
          </w:pPr>
          <w:r>
            <w:t>unit price</w:t>
          </w:r>
        </w:p>
      </w:docPartBody>
    </w:docPart>
    <w:docPart>
      <w:docPartPr>
        <w:name w:val="164AB1F30E188D438043ECD80EBB8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3CEB5-D6A7-C449-A2FD-31D57C8C1357}"/>
      </w:docPartPr>
      <w:docPartBody>
        <w:p w:rsidR="00000000" w:rsidRDefault="00F457B0">
          <w:pPr>
            <w:pStyle w:val="164AB1F30E188D438043ECD80EBB896E"/>
          </w:pPr>
          <w:r>
            <w:t>line total</w:t>
          </w:r>
        </w:p>
      </w:docPartBody>
    </w:docPart>
    <w:docPart>
      <w:docPartPr>
        <w:name w:val="D4AF1E286197C94587B23823FD907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FAAD3-5FE6-9B45-958F-295818DCF96C}"/>
      </w:docPartPr>
      <w:docPartBody>
        <w:p w:rsidR="00000000" w:rsidRDefault="005A058F" w:rsidP="005A058F">
          <w:pPr>
            <w:pStyle w:val="D4AF1E286197C94587B23823FD907ACA"/>
          </w:pPr>
          <w:r>
            <w:t>Subtotal</w:t>
          </w:r>
        </w:p>
      </w:docPartBody>
    </w:docPart>
    <w:docPart>
      <w:docPartPr>
        <w:name w:val="B04A105A1944D04C9D3658181AA5C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16185-041F-7048-872F-9DD963BE22C1}"/>
      </w:docPartPr>
      <w:docPartBody>
        <w:p w:rsidR="00000000" w:rsidRDefault="005A058F" w:rsidP="005A058F">
          <w:pPr>
            <w:pStyle w:val="B04A105A1944D04C9D3658181AA5C7FA"/>
          </w:pPr>
          <w:r>
            <w:t>Sales Tax</w:t>
          </w:r>
        </w:p>
      </w:docPartBody>
    </w:docPart>
    <w:docPart>
      <w:docPartPr>
        <w:name w:val="A864F29127EC0B44A8A74CFF05090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4898E-70F5-1E46-B6A6-DB1873443BBE}"/>
      </w:docPartPr>
      <w:docPartBody>
        <w:p w:rsidR="00000000" w:rsidRDefault="005A058F" w:rsidP="005A058F">
          <w:pPr>
            <w:pStyle w:val="A864F29127EC0B44A8A74CFF0509011C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8F"/>
    <w:rsid w:val="005A058F"/>
    <w:rsid w:val="00F4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D9E44528235745AFF459005A62A847">
    <w:name w:val="B2D9E44528235745AFF459005A62A847"/>
  </w:style>
  <w:style w:type="paragraph" w:customStyle="1" w:styleId="93439E9E1EB78A47BCA81033D9965527">
    <w:name w:val="93439E9E1EB78A47BCA81033D9965527"/>
  </w:style>
  <w:style w:type="paragraph" w:customStyle="1" w:styleId="BFCC7F10B8E643449EFD2194E7B6ED5C">
    <w:name w:val="BFCC7F10B8E643449EFD2194E7B6ED5C"/>
  </w:style>
  <w:style w:type="paragraph" w:customStyle="1" w:styleId="DD359AE5E7811542959DE0ECFA792575">
    <w:name w:val="DD359AE5E7811542959DE0ECFA792575"/>
  </w:style>
  <w:style w:type="paragraph" w:customStyle="1" w:styleId="6B64DE2C2B2CC145AF079090F733EDA4">
    <w:name w:val="6B64DE2C2B2CC145AF079090F733EDA4"/>
  </w:style>
  <w:style w:type="paragraph" w:customStyle="1" w:styleId="B1A8F6AD6BB80742A98CBD41DD32A5D3">
    <w:name w:val="B1A8F6AD6BB80742A98CBD41DD32A5D3"/>
  </w:style>
  <w:style w:type="paragraph" w:customStyle="1" w:styleId="E3077DBB8AA9EC45922E3BA718FB86C5">
    <w:name w:val="E3077DBB8AA9EC45922E3BA718FB86C5"/>
  </w:style>
  <w:style w:type="paragraph" w:customStyle="1" w:styleId="C634B27B59524B478A563FC209AC0CA6">
    <w:name w:val="C634B27B59524B478A563FC209AC0CA6"/>
  </w:style>
  <w:style w:type="paragraph" w:customStyle="1" w:styleId="67575E3C295AEB4DAFC4644A47D3EC12">
    <w:name w:val="67575E3C295AEB4DAFC4644A47D3EC12"/>
  </w:style>
  <w:style w:type="paragraph" w:customStyle="1" w:styleId="2C87ABCD7222CC47926A11DFA1803E59">
    <w:name w:val="2C87ABCD7222CC47926A11DFA1803E59"/>
  </w:style>
  <w:style w:type="paragraph" w:customStyle="1" w:styleId="0A811AB7A84F1F40BF44EA2D80CD1561">
    <w:name w:val="0A811AB7A84F1F40BF44EA2D80CD1561"/>
  </w:style>
  <w:style w:type="paragraph" w:customStyle="1" w:styleId="80AD40F008BC634E9A8856A616D7136D">
    <w:name w:val="80AD40F008BC634E9A8856A616D7136D"/>
  </w:style>
  <w:style w:type="paragraph" w:customStyle="1" w:styleId="744EB6A7CCC8E34C8B127EAD4803253B">
    <w:name w:val="744EB6A7CCC8E34C8B127EAD4803253B"/>
  </w:style>
  <w:style w:type="paragraph" w:customStyle="1" w:styleId="80165D0B00000248B213F2739D71B6B4">
    <w:name w:val="80165D0B00000248B213F2739D71B6B4"/>
  </w:style>
  <w:style w:type="paragraph" w:customStyle="1" w:styleId="32733A9C44ADDF4FA1C826BB790FBA97">
    <w:name w:val="32733A9C44ADDF4FA1C826BB790FBA97"/>
  </w:style>
  <w:style w:type="paragraph" w:customStyle="1" w:styleId="A83EB22EE5619743966E52280A01E842">
    <w:name w:val="A83EB22EE5619743966E52280A01E842"/>
  </w:style>
  <w:style w:type="paragraph" w:customStyle="1" w:styleId="5A2E290F7BA73F48951059D8B4B73E93">
    <w:name w:val="5A2E290F7BA73F48951059D8B4B73E93"/>
  </w:style>
  <w:style w:type="paragraph" w:customStyle="1" w:styleId="85A3A16FBC7218489C1E5C03D0262D5A">
    <w:name w:val="85A3A16FBC7218489C1E5C03D0262D5A"/>
  </w:style>
  <w:style w:type="paragraph" w:customStyle="1" w:styleId="2D6AA53C4134294182AEF06E9F6C8CC9">
    <w:name w:val="2D6AA53C4134294182AEF06E9F6C8CC9"/>
  </w:style>
  <w:style w:type="paragraph" w:customStyle="1" w:styleId="5FF95CBDF13AB140A39500A12A3CF2AC">
    <w:name w:val="5FF95CBDF13AB140A39500A12A3CF2AC"/>
  </w:style>
  <w:style w:type="paragraph" w:customStyle="1" w:styleId="5B9543E8E072CB47AD9F9E021CBE24D1">
    <w:name w:val="5B9543E8E072CB47AD9F9E021CBE24D1"/>
  </w:style>
  <w:style w:type="paragraph" w:customStyle="1" w:styleId="412DED62EA319A47A9BC84020A9349DD">
    <w:name w:val="412DED62EA319A47A9BC84020A9349DD"/>
  </w:style>
  <w:style w:type="paragraph" w:customStyle="1" w:styleId="EC0EBA6EDAC58145B27DD098849D8487">
    <w:name w:val="EC0EBA6EDAC58145B27DD098849D8487"/>
  </w:style>
  <w:style w:type="paragraph" w:customStyle="1" w:styleId="43ED0409B8EBE9449B8ABC83ADCFA0B5">
    <w:name w:val="43ED0409B8EBE9449B8ABC83ADCFA0B5"/>
  </w:style>
  <w:style w:type="paragraph" w:customStyle="1" w:styleId="F6C2D59C8C6F504199F478FEAE439C07">
    <w:name w:val="F6C2D59C8C6F504199F478FEAE439C07"/>
  </w:style>
  <w:style w:type="paragraph" w:customStyle="1" w:styleId="5FE033B66251D4449D2FBD4691E478EB">
    <w:name w:val="5FE033B66251D4449D2FBD4691E478EB"/>
  </w:style>
  <w:style w:type="paragraph" w:customStyle="1" w:styleId="A4238A0074E9864EA64007AFAD690534">
    <w:name w:val="A4238A0074E9864EA64007AFAD690534"/>
  </w:style>
  <w:style w:type="paragraph" w:customStyle="1" w:styleId="75E08F1F599814458837A30961DE8B70">
    <w:name w:val="75E08F1F599814458837A30961DE8B70"/>
  </w:style>
  <w:style w:type="paragraph" w:customStyle="1" w:styleId="0186BB5117D8584B91A03495D6CB98B6">
    <w:name w:val="0186BB5117D8584B91A03495D6CB98B6"/>
  </w:style>
  <w:style w:type="paragraph" w:customStyle="1" w:styleId="039F0E75C92C61469ACC4B36CE988E04">
    <w:name w:val="039F0E75C92C61469ACC4B36CE988E04"/>
  </w:style>
  <w:style w:type="paragraph" w:customStyle="1" w:styleId="854A056B1EBE3A4EA7192B88E8F2E8EF">
    <w:name w:val="854A056B1EBE3A4EA7192B88E8F2E8EF"/>
  </w:style>
  <w:style w:type="paragraph" w:customStyle="1" w:styleId="BDD4CADFA35C474595491ECC854E472A">
    <w:name w:val="BDD4CADFA35C474595491ECC854E472A"/>
  </w:style>
  <w:style w:type="paragraph" w:customStyle="1" w:styleId="164AB1F30E188D438043ECD80EBB896E">
    <w:name w:val="164AB1F30E188D438043ECD80EBB896E"/>
  </w:style>
  <w:style w:type="paragraph" w:customStyle="1" w:styleId="2F8FA0BE254D644BA7F240C200DE5578">
    <w:name w:val="2F8FA0BE254D644BA7F240C200DE5578"/>
  </w:style>
  <w:style w:type="paragraph" w:customStyle="1" w:styleId="EA030F3AE85221459DB125DEE68EABCC">
    <w:name w:val="EA030F3AE85221459DB125DEE68EABCC"/>
  </w:style>
  <w:style w:type="paragraph" w:customStyle="1" w:styleId="0B9FC011EAFEA149948B9870A09B24A0">
    <w:name w:val="0B9FC011EAFEA149948B9870A09B24A0"/>
  </w:style>
  <w:style w:type="paragraph" w:customStyle="1" w:styleId="752674F84E6A2A44AFCA924C88DC567A">
    <w:name w:val="752674F84E6A2A44AFCA924C88DC567A"/>
  </w:style>
  <w:style w:type="paragraph" w:customStyle="1" w:styleId="C2501733DBA9EA4198326F32C632D6B1">
    <w:name w:val="C2501733DBA9EA4198326F32C632D6B1"/>
  </w:style>
  <w:style w:type="character" w:styleId="Emphasis">
    <w:name w:val="Emphasis"/>
    <w:basedOn w:val="DefaultParagraphFont"/>
    <w:uiPriority w:val="99"/>
    <w:unhideWhenUsed/>
    <w:qFormat/>
    <w:rPr>
      <w:iCs/>
      <w:color w:val="595959" w:themeColor="text1" w:themeTint="A6"/>
    </w:rPr>
  </w:style>
  <w:style w:type="paragraph" w:customStyle="1" w:styleId="7BA50EAC1543FD4E88EDEF572CC0A88A">
    <w:name w:val="7BA50EAC1543FD4E88EDEF572CC0A88A"/>
  </w:style>
  <w:style w:type="paragraph" w:customStyle="1" w:styleId="DEB234E11E3B7046B32152D320A0431B">
    <w:name w:val="DEB234E11E3B7046B32152D320A0431B"/>
  </w:style>
  <w:style w:type="paragraph" w:customStyle="1" w:styleId="FECB4FDD9B4E4A4DA4AB71CA49D08CE9">
    <w:name w:val="FECB4FDD9B4E4A4DA4AB71CA49D08CE9"/>
  </w:style>
  <w:style w:type="paragraph" w:customStyle="1" w:styleId="D4AF1E286197C94587B23823FD907ACA">
    <w:name w:val="D4AF1E286197C94587B23823FD907ACA"/>
    <w:rsid w:val="005A058F"/>
  </w:style>
  <w:style w:type="paragraph" w:customStyle="1" w:styleId="B04A105A1944D04C9D3658181AA5C7FA">
    <w:name w:val="B04A105A1944D04C9D3658181AA5C7FA"/>
    <w:rsid w:val="005A058F"/>
  </w:style>
  <w:style w:type="paragraph" w:customStyle="1" w:styleId="A864F29127EC0B44A8A74CFF0509011C">
    <w:name w:val="A864F29127EC0B44A8A74CFF0509011C"/>
    <w:rsid w:val="005A05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 quote (Blue Gradient design).dotx</Template>
  <TotalTime>14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KPS Pools</dc:subject>
  <dc:creator>Microsoft Office User</dc:creator>
  <cp:lastModifiedBy>Microsoft Office User</cp:lastModifiedBy>
  <cp:revision>2</cp:revision>
  <cp:lastPrinted>2021-11-19T09:18:00Z</cp:lastPrinted>
  <dcterms:created xsi:type="dcterms:W3CDTF">2021-11-19T09:07:00Z</dcterms:created>
  <dcterms:modified xsi:type="dcterms:W3CDTF">2021-11-23T19:53:00Z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